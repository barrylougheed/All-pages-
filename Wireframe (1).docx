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C3C" w:rsidRDefault="00C47FFC">
      <w:r>
        <w:rPr>
          <w:noProof/>
          <w:lang w:eastAsia="en-IE"/>
        </w:rPr>
        <w:drawing>
          <wp:inline distT="0" distB="0" distL="0" distR="0" wp14:anchorId="1B02712D" wp14:editId="47BC899D">
            <wp:extent cx="5731510" cy="4095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3C" w:rsidRDefault="00173C3C">
      <w:r>
        <w:br w:type="page"/>
      </w:r>
      <w:r w:rsidR="00232680">
        <w:rPr>
          <w:noProof/>
          <w:lang w:eastAsia="en-IE"/>
        </w:rPr>
        <w:lastRenderedPageBreak/>
        <w:drawing>
          <wp:inline distT="0" distB="0" distL="0" distR="0" wp14:anchorId="2AE21355" wp14:editId="3E0C7E9E">
            <wp:extent cx="5731510" cy="4585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DD" w:rsidRDefault="00232680">
      <w:r>
        <w:rPr>
          <w:noProof/>
          <w:lang w:eastAsia="en-IE"/>
        </w:rPr>
        <w:lastRenderedPageBreak/>
        <w:drawing>
          <wp:inline distT="0" distB="0" distL="0" distR="0" wp14:anchorId="71A620BA" wp14:editId="747A3558">
            <wp:extent cx="5731510" cy="4585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C47FFC">
        <w:rPr>
          <w:noProof/>
          <w:lang w:eastAsia="en-IE"/>
        </w:rPr>
        <w:lastRenderedPageBreak/>
        <w:drawing>
          <wp:inline distT="0" distB="0" distL="0" distR="0" wp14:anchorId="4E97E318" wp14:editId="33EFF4DF">
            <wp:extent cx="5731510" cy="4543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7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A9"/>
    <w:rsid w:val="00173C3C"/>
    <w:rsid w:val="00232680"/>
    <w:rsid w:val="006242A9"/>
    <w:rsid w:val="0068647E"/>
    <w:rsid w:val="006979DD"/>
    <w:rsid w:val="00C4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160EB-DD20-454D-A202-B370E4BC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EBF4C80E.dotm</Template>
  <TotalTime>0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Lougheed</dc:creator>
  <cp:keywords/>
  <dc:description/>
  <cp:lastModifiedBy>Barry Lougheed</cp:lastModifiedBy>
  <cp:revision>2</cp:revision>
  <dcterms:created xsi:type="dcterms:W3CDTF">2014-10-13T11:41:00Z</dcterms:created>
  <dcterms:modified xsi:type="dcterms:W3CDTF">2014-10-13T11:41:00Z</dcterms:modified>
</cp:coreProperties>
</file>